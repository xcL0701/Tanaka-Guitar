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8D52336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566C0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66862A3C" w:rsidR="00321362" w:rsidRPr="008C6D92" w:rsidRDefault="008C6D92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3DE7EF02" w:rsidR="00235C36" w:rsidRPr="00876A58" w:rsidRDefault="008C6D9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D86AA49" w:rsidR="00F80742" w:rsidRPr="00DF718C" w:rsidRDefault="002A1F0B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E35485B" w:rsidR="000732DF" w:rsidRPr="0036420F" w:rsidRDefault="00B7088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70883">
              <w:rPr>
                <w:rFonts w:ascii="Arial" w:hAnsi="Arial" w:cs="Arial"/>
                <w:b/>
                <w:sz w:val="20"/>
              </w:rPr>
              <w:t>E222-COMP6800001-CO01-00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054BC1B" w:rsidR="00535DA7" w:rsidRPr="0016328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50456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01EEFB8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1DDF3E43" w14:textId="77777777" w:rsidR="006072A2" w:rsidRPr="000C3329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86450B5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5B78E45A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47DD3E2A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0DA6B990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502976CB" w14:textId="77777777" w:rsidR="006072A2" w:rsidRPr="00C424D7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61BF2D66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E3D9238" w14:textId="77777777" w:rsidR="006072A2" w:rsidRPr="00BD0E8D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1B1F6B54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F652818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6BFEB80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BBA4B9E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4F3B622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49EDFA4" w14:textId="77777777" w:rsidR="006072A2" w:rsidRPr="00BD0E8D" w:rsidRDefault="006072A2" w:rsidP="006072A2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DF64D4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CFF6732" w14:textId="77777777" w:rsidR="006072A2" w:rsidRPr="00E30D48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D26D12A" w14:textId="77777777" w:rsidR="006072A2" w:rsidRPr="00BD0E8D" w:rsidRDefault="006072A2" w:rsidP="006072A2">
      <w:pPr>
        <w:spacing w:line="360" w:lineRule="auto"/>
        <w:ind w:left="360" w:hanging="360"/>
      </w:pPr>
    </w:p>
    <w:p w14:paraId="6533169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3F692FE" w14:textId="77777777" w:rsidR="006072A2" w:rsidRPr="00E30D48" w:rsidRDefault="006072A2" w:rsidP="006072A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557208F1" w14:textId="77777777" w:rsidR="006072A2" w:rsidRDefault="006072A2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2CDEA55" w14:textId="77777777" w:rsidR="006072A2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0A37E1F" w14:textId="77777777" w:rsidR="006072A2" w:rsidRPr="007A56E2" w:rsidRDefault="006072A2" w:rsidP="006072A2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526BC64" w14:textId="77777777" w:rsidR="00E746FE" w:rsidRPr="00B57FC4" w:rsidRDefault="00E746FE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BAA7629" w14:textId="77777777" w:rsidR="006072A2" w:rsidRPr="00BE3C7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583CAB7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D44232" w:rsidRPr="002B1798" w14:paraId="48D09044" w14:textId="77777777" w:rsidTr="002661EE">
        <w:tc>
          <w:tcPr>
            <w:tcW w:w="1800" w:type="dxa"/>
            <w:shd w:val="clear" w:color="auto" w:fill="D9D9D9" w:themeFill="background1" w:themeFillShade="D9"/>
          </w:tcPr>
          <w:p w14:paraId="63194786" w14:textId="77777777" w:rsidR="00D44232" w:rsidRPr="002B1798" w:rsidRDefault="00D44232" w:rsidP="002661E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BD9DBE9" w14:textId="77777777" w:rsidR="00D44232" w:rsidRPr="002B1798" w:rsidRDefault="00D44232" w:rsidP="002661EE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D44232" w14:paraId="3AF3CC4C" w14:textId="77777777" w:rsidTr="002661EE">
        <w:trPr>
          <w:trHeight w:val="422"/>
        </w:trPr>
        <w:tc>
          <w:tcPr>
            <w:tcW w:w="1800" w:type="dxa"/>
            <w:vAlign w:val="center"/>
          </w:tcPr>
          <w:p w14:paraId="76ED370F" w14:textId="06D19291" w:rsidR="00D44232" w:rsidRPr="00290165" w:rsidRDefault="00D44232" w:rsidP="002661EE">
            <w:pPr>
              <w:jc w:val="center"/>
              <w:rPr>
                <w:bCs/>
                <w:highlight w:val="yellow"/>
              </w:rPr>
            </w:pPr>
            <w:r w:rsidRPr="00D44232">
              <w:rPr>
                <w:bCs/>
              </w:rPr>
              <w:t>100%</w:t>
            </w:r>
          </w:p>
        </w:tc>
      </w:tr>
    </w:tbl>
    <w:p w14:paraId="35F16583" w14:textId="16CE5461" w:rsidR="006072A2" w:rsidRDefault="006072A2" w:rsidP="006072A2">
      <w:pPr>
        <w:spacing w:after="200" w:line="276" w:lineRule="auto"/>
        <w:rPr>
          <w:lang w:val="id-ID"/>
        </w:rPr>
      </w:pPr>
    </w:p>
    <w:p w14:paraId="08D02DA2" w14:textId="77777777" w:rsidR="006072A2" w:rsidRPr="0057123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35734791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072A2" w14:paraId="12F64C69" w14:textId="77777777" w:rsidTr="002661EE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28D437E" w14:textId="77777777" w:rsidR="006072A2" w:rsidRPr="007E1E52" w:rsidRDefault="006072A2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630CFF" w14:textId="77777777" w:rsidR="006072A2" w:rsidRPr="00290165" w:rsidRDefault="006072A2" w:rsidP="002661E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072A2" w14:paraId="687FE25E" w14:textId="77777777" w:rsidTr="002661EE">
        <w:trPr>
          <w:trHeight w:val="773"/>
        </w:trPr>
        <w:tc>
          <w:tcPr>
            <w:tcW w:w="4410" w:type="dxa"/>
            <w:vAlign w:val="center"/>
          </w:tcPr>
          <w:p w14:paraId="0DDE0D59" w14:textId="0CF63707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Visual Studio Code</w:t>
            </w:r>
          </w:p>
          <w:p w14:paraId="1AB2C176" w14:textId="60CC32E5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Figma</w:t>
            </w:r>
          </w:p>
          <w:p w14:paraId="56B49333" w14:textId="23803608" w:rsidR="006072A2" w:rsidRPr="00D14B4B" w:rsidRDefault="006072A2" w:rsidP="002661EE">
            <w:pPr>
              <w:rPr>
                <w:bCs/>
                <w:highlight w:val="yellow"/>
              </w:rPr>
            </w:pPr>
            <w:r w:rsidRPr="00A97DB3">
              <w:rPr>
                <w:color w:val="000000"/>
                <w:lang w:val="id-ID"/>
              </w:rPr>
              <w:t>Chrome</w:t>
            </w:r>
            <w:r w:rsidR="00D14B4B" w:rsidRPr="00A97DB3">
              <w:rPr>
                <w:color w:val="000000"/>
              </w:rPr>
              <w:t xml:space="preserve"> / Firefox / Microsoft Edge</w:t>
            </w:r>
          </w:p>
        </w:tc>
      </w:tr>
    </w:tbl>
    <w:p w14:paraId="0D1C1DFF" w14:textId="77777777" w:rsidR="006072A2" w:rsidRDefault="006072A2" w:rsidP="006072A2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mandiri, proyek dan uap untuk matakuliah ini adalah sebagai berikut: </w:t>
      </w:r>
    </w:p>
    <w:p w14:paraId="0AB77E0E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3281" w:type="dxa"/>
        <w:tblInd w:w="468" w:type="dxa"/>
        <w:tblLook w:val="04A0" w:firstRow="1" w:lastRow="0" w:firstColumn="1" w:lastColumn="0" w:noHBand="0" w:noVBand="1"/>
      </w:tblPr>
      <w:tblGrid>
        <w:gridCol w:w="3281"/>
      </w:tblGrid>
      <w:tr w:rsidR="00A97DB3" w14:paraId="48399A73" w14:textId="77777777" w:rsidTr="00A97DB3">
        <w:trPr>
          <w:trHeight w:val="504"/>
        </w:trPr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7C1DE0C4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2144C840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97DB3" w14:paraId="3BF36E05" w14:textId="77777777" w:rsidTr="00A97DB3">
        <w:trPr>
          <w:trHeight w:val="620"/>
        </w:trPr>
        <w:tc>
          <w:tcPr>
            <w:tcW w:w="3281" w:type="dxa"/>
            <w:vAlign w:val="center"/>
          </w:tcPr>
          <w:p w14:paraId="0D05369E" w14:textId="1726D6C1" w:rsidR="00A97DB3" w:rsidRPr="007E1E52" w:rsidRDefault="005974E1" w:rsidP="002661EE">
            <w:pPr>
              <w:rPr>
                <w:bCs/>
              </w:rPr>
            </w:pPr>
            <w:r>
              <w:rPr>
                <w:bCs/>
              </w:rPr>
              <w:t>FIG</w:t>
            </w:r>
            <w:r w:rsidR="00A97DB3" w:rsidRPr="007E1E52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A97DB3" w:rsidRPr="007E1E52">
              <w:rPr>
                <w:bCs/>
              </w:rPr>
              <w:t xml:space="preserve">HTML, </w:t>
            </w:r>
            <w:r w:rsidRPr="007E1E52">
              <w:rPr>
                <w:bCs/>
              </w:rPr>
              <w:t>CSS, JS</w:t>
            </w:r>
            <w:r>
              <w:rPr>
                <w:bCs/>
              </w:rPr>
              <w:t>, I</w:t>
            </w:r>
            <w:r w:rsidR="00A97DB3" w:rsidRPr="007E1E52">
              <w:rPr>
                <w:bCs/>
              </w:rPr>
              <w:t xml:space="preserve">mage </w:t>
            </w:r>
            <w:r>
              <w:rPr>
                <w:bCs/>
              </w:rPr>
              <w:t>F</w:t>
            </w:r>
            <w:r w:rsidR="00A97DB3" w:rsidRPr="007E1E52">
              <w:rPr>
                <w:bCs/>
              </w:rPr>
              <w:t xml:space="preserve">iles </w:t>
            </w:r>
            <w:r>
              <w:rPr>
                <w:bCs/>
              </w:rPr>
              <w:t>(</w:t>
            </w:r>
            <w:r w:rsidR="00A97DB3" w:rsidRPr="007E1E52">
              <w:rPr>
                <w:bCs/>
              </w:rPr>
              <w:t xml:space="preserve">JPG/PNG), </w:t>
            </w:r>
          </w:p>
        </w:tc>
      </w:tr>
    </w:tbl>
    <w:p w14:paraId="4221B8B1" w14:textId="1CECECAA" w:rsidR="007D2985" w:rsidRDefault="007D298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BB80036" w14:textId="66F2325D" w:rsidR="007D2985" w:rsidRDefault="007D2985">
      <w:pPr>
        <w:spacing w:after="200" w:line="276" w:lineRule="auto"/>
      </w:pPr>
      <w:r>
        <w:br w:type="page"/>
      </w:r>
    </w:p>
    <w:p w14:paraId="35780AD8" w14:textId="099ACE9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D13FD1" w14:textId="613B9290" w:rsidR="00BC6DE8" w:rsidRDefault="00BC6DE8">
      <w:pPr>
        <w:rPr>
          <w:lang w:val="id-ID"/>
        </w:rPr>
      </w:pPr>
    </w:p>
    <w:p w14:paraId="7C02304C" w14:textId="77777777" w:rsidR="00B66BC3" w:rsidRPr="00F27544" w:rsidRDefault="00B66BC3" w:rsidP="00B66BC3">
      <w:pPr>
        <w:spacing w:line="360" w:lineRule="auto"/>
        <w:ind w:left="720" w:hanging="720"/>
        <w:jc w:val="center"/>
        <w:rPr>
          <w:b/>
          <w:sz w:val="28"/>
          <w:szCs w:val="28"/>
        </w:rPr>
      </w:pPr>
      <w:r w:rsidRPr="00F27544">
        <w:rPr>
          <w:b/>
          <w:sz w:val="28"/>
          <w:szCs w:val="28"/>
        </w:rPr>
        <w:t>Tanaka Guitar</w:t>
      </w:r>
    </w:p>
    <w:p w14:paraId="7B03D7C8" w14:textId="77777777" w:rsidR="00B66BC3" w:rsidRDefault="00B66BC3" w:rsidP="00B66BC3">
      <w:pPr>
        <w:spacing w:line="360" w:lineRule="auto"/>
        <w:ind w:firstLine="720"/>
        <w:jc w:val="both"/>
      </w:pPr>
      <w:r>
        <w:rPr>
          <w:b/>
          <w:bCs/>
        </w:rPr>
        <w:t>Tanaka Guitar</w:t>
      </w:r>
      <w:r>
        <w:t xml:space="preserve"> is a famous guitar store established in August 2021. There are a lot of branches all over Indonesia. Our store provides high-quality guitars from many brands. </w:t>
      </w:r>
    </w:p>
    <w:p w14:paraId="5D79FD61" w14:textId="77777777" w:rsidR="00B66BC3" w:rsidRDefault="00B66BC3" w:rsidP="00B66BC3">
      <w:pPr>
        <w:spacing w:line="360" w:lineRule="auto"/>
        <w:ind w:firstLine="720"/>
        <w:jc w:val="both"/>
      </w:pPr>
      <w:r>
        <w:t xml:space="preserve">With the growth of information technology, </w:t>
      </w:r>
      <w:r>
        <w:rPr>
          <w:b/>
          <w:bCs/>
        </w:rPr>
        <w:t>Tanaka Guitar</w:t>
      </w:r>
      <w:r>
        <w:t xml:space="preserve"> plans to dive into the world of digital business. First, </w:t>
      </w:r>
      <w:r>
        <w:rPr>
          <w:b/>
        </w:rPr>
        <w:t>Tanaka Guitar</w:t>
      </w:r>
      <w:r>
        <w:t xml:space="preserve"> must create a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and </w:t>
      </w:r>
      <w:r>
        <w:rPr>
          <w:b/>
        </w:rPr>
        <w:t>company</w:t>
      </w:r>
      <w:r>
        <w:t xml:space="preserve"> </w:t>
      </w:r>
      <w:r>
        <w:rPr>
          <w:b/>
        </w:rPr>
        <w:t>website</w:t>
      </w:r>
      <w:r>
        <w:t xml:space="preserve"> that represents </w:t>
      </w:r>
      <w:r>
        <w:rPr>
          <w:b/>
          <w:bCs/>
        </w:rPr>
        <w:t>Tanaka Guitar</w:t>
      </w:r>
      <w:r>
        <w:rPr>
          <w:b/>
        </w:rPr>
        <w:t>’s</w:t>
      </w:r>
      <w:r>
        <w:t xml:space="preserve"> image. With this website's existence,</w:t>
      </w:r>
      <w:r>
        <w:rPr>
          <w:b/>
          <w:bCs/>
        </w:rPr>
        <w:t xml:space="preserve"> Tanaka Guitar</w:t>
      </w:r>
      <w:r>
        <w:t xml:space="preserve"> hopes they can improve their service towards their customers. </w:t>
      </w:r>
      <w:r>
        <w:rPr>
          <w:b/>
          <w:bCs/>
        </w:rPr>
        <w:t>Tanaka Guitar</w:t>
      </w:r>
      <w:r>
        <w:t xml:space="preserve"> entrust you as a web designer to design their </w:t>
      </w:r>
      <w:r>
        <w:rPr>
          <w:b/>
          <w:bCs/>
        </w:rPr>
        <w:t>website</w:t>
      </w:r>
      <w:r>
        <w:t xml:space="preserve"> </w:t>
      </w:r>
      <w:r>
        <w:rPr>
          <w:b/>
          <w:bCs/>
        </w:rPr>
        <w:t>prototype</w:t>
      </w:r>
      <w:r>
        <w:t xml:space="preserve"> and create the </w:t>
      </w:r>
      <w:r>
        <w:rPr>
          <w:b/>
        </w:rPr>
        <w:t>company</w:t>
      </w:r>
      <w:r>
        <w:t xml:space="preserve"> </w:t>
      </w:r>
      <w:r>
        <w:rPr>
          <w:b/>
        </w:rPr>
        <w:t>website</w:t>
      </w:r>
      <w:r>
        <w:t xml:space="preserve">. </w:t>
      </w:r>
    </w:p>
    <w:p w14:paraId="2BFA5778" w14:textId="77777777" w:rsidR="00B66BC3" w:rsidRDefault="00B66BC3" w:rsidP="00B66BC3">
      <w:pPr>
        <w:spacing w:line="360" w:lineRule="auto"/>
        <w:jc w:val="both"/>
      </w:pPr>
      <w:r>
        <w:t xml:space="preserve">The requirements from </w:t>
      </w:r>
      <w:r>
        <w:rPr>
          <w:b/>
        </w:rPr>
        <w:t>Tanaka Guitar</w:t>
      </w:r>
      <w:r>
        <w:t xml:space="preserve"> are described below:</w:t>
      </w:r>
    </w:p>
    <w:p w14:paraId="3DFA5948" w14:textId="77777777" w:rsidR="00B66BC3" w:rsidRDefault="00B66BC3" w:rsidP="00B66BC3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</w:rPr>
        <w:t>Tanaka Guitar</w:t>
      </w:r>
      <w:r>
        <w:t xml:space="preserve"> wants you to design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of all </w:t>
      </w:r>
      <w:r>
        <w:rPr>
          <w:b/>
          <w:bCs/>
        </w:rPr>
        <w:t>5 pages</w:t>
      </w:r>
      <w:r>
        <w:t xml:space="preserve"> before making the HTML files.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will be created using </w:t>
      </w:r>
      <w:r>
        <w:rPr>
          <w:b/>
        </w:rPr>
        <w:t>Figma</w:t>
      </w:r>
      <w:r>
        <w:t xml:space="preserve">. Ensure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 xml:space="preserve">prototype </w:t>
      </w:r>
      <w:r>
        <w:t>that you created is the exact same with the website that you will make later. Each page</w:t>
      </w:r>
      <w:r>
        <w:rPr>
          <w:b/>
        </w:rPr>
        <w:t xml:space="preserve">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 Consider the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layout</w:t>
      </w:r>
      <w:r>
        <w:t xml:space="preserve">, and </w:t>
      </w:r>
      <w:r>
        <w:rPr>
          <w:b/>
          <w:bCs/>
        </w:rPr>
        <w:t>consistency</w:t>
      </w:r>
      <w:r>
        <w:t xml:space="preserve"> when designing the prototype.</w:t>
      </w:r>
    </w:p>
    <w:p w14:paraId="0241435D" w14:textId="49B3C0A8" w:rsidR="00B66BC3" w:rsidRDefault="00B66BC3" w:rsidP="00B66BC3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</w:rPr>
        <w:t>Tanaka Guitar</w:t>
      </w:r>
      <w:r>
        <w:t xml:space="preserve"> wants you to build the website attractive, appealing and fully functional, and make sure the website is </w:t>
      </w:r>
      <w:r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 xml:space="preserve">5 kinds of CSS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 w:rsidR="00A6115A">
        <w:rPr>
          <w:b/>
        </w:rPr>
        <w:t>800</w:t>
      </w:r>
      <w:r>
        <w:rPr>
          <w:b/>
        </w:rPr>
        <w:t>px</w:t>
      </w:r>
      <w:r>
        <w:t xml:space="preserve"> screen width.</w:t>
      </w:r>
      <w:r>
        <w:rPr>
          <w:b/>
        </w:rPr>
        <w:t xml:space="preserve"> </w:t>
      </w:r>
    </w:p>
    <w:p w14:paraId="1CC1EE46" w14:textId="77777777" w:rsidR="00B66BC3" w:rsidRDefault="00B66BC3" w:rsidP="00B66BC3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  <w:bCs/>
        </w:rPr>
        <w:t>Gallery</w:t>
      </w:r>
      <w:r>
        <w:t xml:space="preserve">, </w:t>
      </w:r>
      <w:r>
        <w:rPr>
          <w:b/>
          <w:bCs/>
        </w:rPr>
        <w:t>Member</w:t>
      </w:r>
      <w:r>
        <w:t xml:space="preserve">, </w:t>
      </w:r>
      <w:r>
        <w:rPr>
          <w:b/>
          <w:bCs/>
        </w:rPr>
        <w:t>About Us</w:t>
      </w:r>
      <w:r>
        <w:t xml:space="preserve">, </w:t>
      </w:r>
      <w:r>
        <w:rPr>
          <w:b/>
          <w:bCs/>
        </w:rPr>
        <w:t>Contact Us</w:t>
      </w:r>
      <w:r>
        <w:t>. Below are the requirements for each page:</w:t>
      </w:r>
    </w:p>
    <w:p w14:paraId="56DEC2B5" w14:textId="77777777" w:rsidR="00B66BC3" w:rsidRDefault="00B66BC3" w:rsidP="00B66BC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3AE06AFA" w14:textId="0363C3C8" w:rsidR="00B66BC3" w:rsidRDefault="00B66BC3" w:rsidP="00B66BC3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shows the </w:t>
      </w:r>
      <w:r w:rsidR="003F1BEB">
        <w:t xml:space="preserve">all the </w:t>
      </w:r>
      <w:r>
        <w:t xml:space="preserve">guitar </w:t>
      </w:r>
      <w:r>
        <w:rPr>
          <w:b/>
        </w:rPr>
        <w:t xml:space="preserve">categories </w:t>
      </w:r>
      <w:r>
        <w:t xml:space="preserve">and </w:t>
      </w:r>
      <w:r w:rsidR="00910168">
        <w:t xml:space="preserve">promotion </w:t>
      </w:r>
      <w:r>
        <w:rPr>
          <w:b/>
          <w:bCs/>
        </w:rPr>
        <w:t xml:space="preserve">banner </w:t>
      </w:r>
      <w:r>
        <w:t xml:space="preserve">for the customer. </w:t>
      </w:r>
      <w:r>
        <w:rPr>
          <w:bCs/>
        </w:rPr>
        <w:t>This page also</w:t>
      </w:r>
      <w:r>
        <w:t xml:space="preserve"> shows </w:t>
      </w:r>
      <w:r>
        <w:rPr>
          <w:bCs/>
        </w:rPr>
        <w:t xml:space="preserve">the </w:t>
      </w:r>
      <w:r>
        <w:rPr>
          <w:b/>
        </w:rPr>
        <w:t xml:space="preserve">guitar brands </w:t>
      </w:r>
      <w:r>
        <w:rPr>
          <w:bCs/>
        </w:rPr>
        <w:t>that</w:t>
      </w:r>
      <w:r>
        <w:rPr>
          <w:b/>
        </w:rPr>
        <w:t xml:space="preserve"> Tanaka Guitar </w:t>
      </w:r>
      <w:r>
        <w:rPr>
          <w:bCs/>
        </w:rPr>
        <w:t>has</w:t>
      </w:r>
      <w:r>
        <w:rPr>
          <w:b/>
        </w:rPr>
        <w:t>.</w:t>
      </w:r>
    </w:p>
    <w:p w14:paraId="4E74CEC3" w14:textId="77777777" w:rsidR="00B66BC3" w:rsidRDefault="00B66BC3" w:rsidP="00B66BC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Gallery</w:t>
      </w:r>
    </w:p>
    <w:p w14:paraId="722CF5CA" w14:textId="7BD12BDE" w:rsidR="00B66BC3" w:rsidRPr="006B545D" w:rsidRDefault="00B66BC3" w:rsidP="00B66BC3">
      <w:pPr>
        <w:pStyle w:val="ListParagraph"/>
        <w:spacing w:line="360" w:lineRule="auto"/>
        <w:ind w:left="567"/>
        <w:jc w:val="both"/>
      </w:pPr>
      <w:r>
        <w:t xml:space="preserve">This page shows </w:t>
      </w:r>
      <w:r>
        <w:rPr>
          <w:b/>
          <w:bCs/>
        </w:rPr>
        <w:t>list of guitars</w:t>
      </w:r>
      <w:r>
        <w:t xml:space="preserve"> that are currently being sold at the store. </w:t>
      </w:r>
      <w:r>
        <w:rPr>
          <w:b/>
          <w:bCs/>
        </w:rPr>
        <w:t>Tanaka Guitar</w:t>
      </w:r>
      <w:r>
        <w:t xml:space="preserve"> wants the </w:t>
      </w:r>
      <w:r>
        <w:rPr>
          <w:b/>
          <w:bCs/>
        </w:rPr>
        <w:t>guitar</w:t>
      </w:r>
      <w:r>
        <w:t xml:space="preserve"> must be </w:t>
      </w:r>
      <w:r>
        <w:rPr>
          <w:b/>
          <w:bCs/>
        </w:rPr>
        <w:t>categorized</w:t>
      </w:r>
      <w:r>
        <w:t xml:space="preserve"> according to its type.</w:t>
      </w:r>
      <w:r w:rsidR="006B545D">
        <w:t xml:space="preserve"> Each </w:t>
      </w:r>
      <w:r w:rsidR="006B545D" w:rsidRPr="006B545D">
        <w:rPr>
          <w:b/>
          <w:bCs/>
        </w:rPr>
        <w:t>guitar</w:t>
      </w:r>
      <w:r w:rsidR="006B545D">
        <w:rPr>
          <w:b/>
          <w:bCs/>
        </w:rPr>
        <w:t xml:space="preserve"> </w:t>
      </w:r>
      <w:r w:rsidR="006B545D">
        <w:t xml:space="preserve">has its own information, such as </w:t>
      </w:r>
      <w:r w:rsidR="00094C14">
        <w:t xml:space="preserve">the guitar </w:t>
      </w:r>
      <w:r w:rsidR="006B545D" w:rsidRPr="006B545D">
        <w:rPr>
          <w:b/>
          <w:bCs/>
        </w:rPr>
        <w:t>image</w:t>
      </w:r>
      <w:r w:rsidR="006B545D">
        <w:t xml:space="preserve">, </w:t>
      </w:r>
      <w:r w:rsidR="006B545D" w:rsidRPr="006B545D">
        <w:rPr>
          <w:b/>
          <w:bCs/>
        </w:rPr>
        <w:t>name</w:t>
      </w:r>
      <w:r w:rsidR="006B545D">
        <w:t>,</w:t>
      </w:r>
      <w:r w:rsidR="00221872">
        <w:t xml:space="preserve"> </w:t>
      </w:r>
      <w:r w:rsidR="006B545D">
        <w:t xml:space="preserve">and </w:t>
      </w:r>
      <w:r w:rsidR="006B545D" w:rsidRPr="006B545D">
        <w:rPr>
          <w:b/>
          <w:bCs/>
        </w:rPr>
        <w:t>price</w:t>
      </w:r>
      <w:r w:rsidR="006B545D">
        <w:t>.</w:t>
      </w:r>
    </w:p>
    <w:p w14:paraId="360A792D" w14:textId="77777777" w:rsidR="00E5553E" w:rsidRDefault="00E5553E" w:rsidP="00E5553E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About Us</w:t>
      </w:r>
    </w:p>
    <w:p w14:paraId="4BEC1410" w14:textId="6F5E32C9" w:rsidR="00E5553E" w:rsidRDefault="00E5553E" w:rsidP="00B66BC3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shows information about the </w:t>
      </w:r>
      <w:r>
        <w:rPr>
          <w:b/>
          <w:bCs/>
        </w:rPr>
        <w:t>store’s history</w:t>
      </w:r>
      <w:r>
        <w:t xml:space="preserve"> along with some </w:t>
      </w:r>
      <w:r>
        <w:rPr>
          <w:b/>
          <w:bCs/>
        </w:rPr>
        <w:t xml:space="preserve">photos </w:t>
      </w:r>
      <w:r>
        <w:t>of the store and guitar.</w:t>
      </w:r>
    </w:p>
    <w:p w14:paraId="0BCF2975" w14:textId="77777777" w:rsidR="005B1520" w:rsidRPr="005B1520" w:rsidRDefault="005B1520" w:rsidP="00B66BC3">
      <w:pPr>
        <w:pStyle w:val="ListParagraph"/>
        <w:spacing w:line="360" w:lineRule="auto"/>
        <w:ind w:left="567"/>
        <w:jc w:val="both"/>
        <w:rPr>
          <w:b/>
        </w:rPr>
      </w:pPr>
    </w:p>
    <w:p w14:paraId="41DE3640" w14:textId="77777777" w:rsidR="00B66BC3" w:rsidRDefault="00B66BC3" w:rsidP="00B66BC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Member</w:t>
      </w:r>
    </w:p>
    <w:p w14:paraId="04D41670" w14:textId="26EC11E5" w:rsidR="00B66BC3" w:rsidRDefault="00B66BC3" w:rsidP="00B66BC3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provides a </w:t>
      </w:r>
      <w:r>
        <w:rPr>
          <w:b/>
          <w:bCs/>
        </w:rPr>
        <w:t>membership</w:t>
      </w:r>
      <w:r>
        <w:t xml:space="preserve"> </w:t>
      </w:r>
      <w:r w:rsidR="00A54513">
        <w:t>form</w:t>
      </w:r>
      <w:r>
        <w:t xml:space="preserve"> for the customer. Customer needs to submit some personal information</w:t>
      </w:r>
      <w:r w:rsidR="00432453">
        <w:t>,</w:t>
      </w:r>
      <w:r>
        <w:t xml:space="preserve"> such as</w:t>
      </w:r>
      <w:r>
        <w:rPr>
          <w:b/>
        </w:rPr>
        <w:t xml:space="preserve"> full name, email, gender, address, and get daily letter</w:t>
      </w:r>
      <w:r>
        <w:t xml:space="preserve">. You are also asked to create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>5 kinds of validation</w:t>
      </w:r>
      <w:r>
        <w:t xml:space="preserve">. For validation, you must create it using </w:t>
      </w:r>
      <w:r>
        <w:rPr>
          <w:b/>
        </w:rPr>
        <w:t xml:space="preserve">JavaScript </w:t>
      </w:r>
      <w:r>
        <w:t xml:space="preserve">and </w:t>
      </w:r>
      <w:r>
        <w:rPr>
          <w:b/>
        </w:rPr>
        <w:t>don’t use regular expression</w:t>
      </w:r>
      <w:r>
        <w:t>.</w:t>
      </w:r>
    </w:p>
    <w:p w14:paraId="614732EB" w14:textId="77777777" w:rsidR="00B66BC3" w:rsidRDefault="00B66BC3" w:rsidP="00B66BC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Contact Us</w:t>
      </w:r>
    </w:p>
    <w:p w14:paraId="46142FB9" w14:textId="2400371B" w:rsidR="00B10FAF" w:rsidRDefault="00B66BC3" w:rsidP="007F5F1D">
      <w:pPr>
        <w:pStyle w:val="ListParagraph"/>
        <w:spacing w:line="360" w:lineRule="auto"/>
        <w:ind w:left="567"/>
        <w:jc w:val="both"/>
      </w:pPr>
      <w:r>
        <w:t xml:space="preserve">This page shows the store’s </w:t>
      </w:r>
      <w:r>
        <w:rPr>
          <w:b/>
          <w:bCs/>
        </w:rPr>
        <w:t>contact information</w:t>
      </w:r>
      <w:r>
        <w:t xml:space="preserve">, </w:t>
      </w:r>
      <w:r>
        <w:rPr>
          <w:b/>
          <w:bCs/>
        </w:rPr>
        <w:t>working hours</w:t>
      </w:r>
      <w:r>
        <w:t xml:space="preserve"> and store’s </w:t>
      </w:r>
      <w:r>
        <w:rPr>
          <w:b/>
          <w:bCs/>
        </w:rPr>
        <w:t>location</w:t>
      </w:r>
      <w:r>
        <w:t xml:space="preserve"> </w:t>
      </w:r>
      <w:r>
        <w:rPr>
          <w:b/>
          <w:bCs/>
        </w:rPr>
        <w:t>address</w:t>
      </w:r>
      <w:r>
        <w:t xml:space="preserve">. This page also shows the store’s </w:t>
      </w:r>
      <w:r>
        <w:rPr>
          <w:b/>
          <w:bCs/>
        </w:rPr>
        <w:t>social media</w:t>
      </w:r>
      <w:r>
        <w:t>.</w:t>
      </w:r>
    </w:p>
    <w:p w14:paraId="374EC680" w14:textId="77777777" w:rsidR="007F5F1D" w:rsidRPr="007F5F1D" w:rsidRDefault="007F5F1D" w:rsidP="007F5F1D">
      <w:pPr>
        <w:pStyle w:val="ListParagraph"/>
        <w:spacing w:line="360" w:lineRule="auto"/>
        <w:ind w:left="567"/>
        <w:jc w:val="both"/>
        <w:rPr>
          <w:rStyle w:val="longtext"/>
          <w:b/>
        </w:rPr>
      </w:pPr>
    </w:p>
    <w:p w14:paraId="5F5C1C08" w14:textId="77777777" w:rsidR="006201B5" w:rsidRDefault="006201B5" w:rsidP="006201B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BAC4F4C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4C6B022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The </w:t>
      </w:r>
      <w:r>
        <w:rPr>
          <w:b/>
        </w:rPr>
        <w:t>website prototype</w:t>
      </w:r>
      <w:r>
        <w:t xml:space="preserve"> must be designed using </w:t>
      </w:r>
      <w:r>
        <w:rPr>
          <w:b/>
        </w:rPr>
        <w:t xml:space="preserve">Figma </w:t>
      </w:r>
      <w:r>
        <w:t>and make sure</w:t>
      </w:r>
      <w:r>
        <w:rPr>
          <w:b/>
        </w:rPr>
        <w:t xml:space="preserve"> </w:t>
      </w:r>
      <w:r>
        <w:rPr>
          <w:bCs/>
        </w:rPr>
        <w:t xml:space="preserve">these </w:t>
      </w:r>
      <w:r>
        <w:rPr>
          <w:b/>
        </w:rPr>
        <w:t>features</w:t>
      </w:r>
      <w:r>
        <w:rPr>
          <w:bCs/>
        </w:rPr>
        <w:t xml:space="preserve"> are used:</w:t>
      </w:r>
    </w:p>
    <w:p w14:paraId="403D9F01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Color Style &amp; Text Style</w:t>
      </w:r>
    </w:p>
    <w:p w14:paraId="1709BC3D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Effects</w:t>
      </w:r>
    </w:p>
    <w:p w14:paraId="6B871F96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Components</w:t>
      </w:r>
    </w:p>
    <w:p w14:paraId="39D3BCDF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Variants &amp; Interactive Component</w:t>
      </w:r>
    </w:p>
    <w:p w14:paraId="0B0188C3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Navigation</w:t>
      </w:r>
    </w:p>
    <w:p w14:paraId="54E85AD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prototype and website.</w:t>
      </w:r>
    </w:p>
    <w:p w14:paraId="70F18DD8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7DDB89F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6A486AD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7736ED00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112F1CBA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576DCBA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Organize your files with subdirectories.</w:t>
      </w:r>
    </w:p>
    <w:p w14:paraId="2534E6EE" w14:textId="7C175D0D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2759BDBA" w14:textId="54BD72AB" w:rsidR="007F5F1D" w:rsidRDefault="007F5F1D" w:rsidP="007F5F1D">
      <w:pPr>
        <w:spacing w:line="360" w:lineRule="auto"/>
        <w:jc w:val="both"/>
      </w:pPr>
    </w:p>
    <w:p w14:paraId="02E4FD4A" w14:textId="25D5BA54" w:rsidR="007F5F1D" w:rsidRDefault="007F5F1D" w:rsidP="007F5F1D">
      <w:pPr>
        <w:spacing w:line="360" w:lineRule="auto"/>
        <w:jc w:val="both"/>
      </w:pPr>
    </w:p>
    <w:p w14:paraId="1359F612" w14:textId="7D41DAF0" w:rsidR="007F5F1D" w:rsidRDefault="007F5F1D" w:rsidP="007F5F1D">
      <w:pPr>
        <w:spacing w:line="360" w:lineRule="auto"/>
        <w:jc w:val="both"/>
      </w:pPr>
    </w:p>
    <w:p w14:paraId="6279378D" w14:textId="3F64C64A" w:rsidR="007F5F1D" w:rsidRDefault="007F5F1D" w:rsidP="007F5F1D">
      <w:pPr>
        <w:spacing w:line="360" w:lineRule="auto"/>
        <w:jc w:val="both"/>
      </w:pPr>
    </w:p>
    <w:p w14:paraId="1817C8EC" w14:textId="77777777" w:rsidR="007F5F1D" w:rsidRDefault="007F5F1D" w:rsidP="007F5F1D">
      <w:pPr>
        <w:spacing w:line="360" w:lineRule="auto"/>
        <w:jc w:val="both"/>
      </w:pPr>
    </w:p>
    <w:p w14:paraId="798BF8E5" w14:textId="77777777" w:rsidR="006201B5" w:rsidRDefault="006201B5" w:rsidP="006201B5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09D8717D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prototype (*.fig).</w:t>
      </w:r>
    </w:p>
    <w:p w14:paraId="4F868B78" w14:textId="45097FD3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(*.html, *.css, *.js).</w:t>
      </w:r>
    </w:p>
    <w:p w14:paraId="2C294EC3" w14:textId="49FEC597" w:rsidR="006201B5" w:rsidRDefault="006201B5" w:rsidP="001A48A1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Assets (*.png / *.jpg / *.jpeg).</w:t>
      </w:r>
    </w:p>
    <w:p w14:paraId="4DEF20E6" w14:textId="77777777" w:rsidR="008B0EAD" w:rsidRPr="008B0EAD" w:rsidRDefault="008B0EAD" w:rsidP="008B0EAD">
      <w:pPr>
        <w:pStyle w:val="ListParagraph"/>
        <w:spacing w:line="360" w:lineRule="auto"/>
        <w:ind w:left="360"/>
        <w:jc w:val="both"/>
        <w:rPr>
          <w:rStyle w:val="longtext"/>
        </w:rPr>
      </w:pPr>
    </w:p>
    <w:p w14:paraId="642A41F3" w14:textId="38AEFCE9" w:rsidR="001A48A1" w:rsidRDefault="001A48A1" w:rsidP="001A48A1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4430E95C" w14:textId="77777777" w:rsidR="001A48A1" w:rsidRPr="008968F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</w:t>
      </w:r>
    </w:p>
    <w:p w14:paraId="23753F59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</w:t>
      </w:r>
    </w:p>
    <w:p w14:paraId="640BF366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3985877E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52ABB4C7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2043257D" w14:textId="77777777" w:rsidR="001A48A1" w:rsidRPr="00B025BF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B025BF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B01F52A" w14:textId="77777777" w:rsidR="001A48A1" w:rsidRPr="009F5BE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9F5BE1">
        <w:rPr>
          <w:color w:val="000000"/>
        </w:rPr>
        <w:t>If there are some hidden creativities, please note them in the existing documentation because they can greatly affect your project score</w:t>
      </w:r>
    </w:p>
    <w:p w14:paraId="25273469" w14:textId="77777777" w:rsidR="001A48A1" w:rsidRPr="00A32343" w:rsidRDefault="001A48A1" w:rsidP="001A48A1"/>
    <w:p w14:paraId="58AA3ECD" w14:textId="77777777" w:rsidR="001A48A1" w:rsidRPr="00A32343" w:rsidRDefault="001A48A1"/>
    <w:sectPr w:rsidR="001A48A1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D329" w14:textId="77777777" w:rsidR="00804337" w:rsidRDefault="00804337" w:rsidP="00273E4A">
      <w:r>
        <w:separator/>
      </w:r>
    </w:p>
  </w:endnote>
  <w:endnote w:type="continuationSeparator" w:id="0">
    <w:p w14:paraId="014471AC" w14:textId="77777777" w:rsidR="00804337" w:rsidRDefault="0080433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  <w:p w14:paraId="391B15E2" w14:textId="77777777" w:rsidR="005E7B64" w:rsidRDefault="005E7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  <w:p w14:paraId="187B9ECD" w14:textId="77777777" w:rsidR="005E7B64" w:rsidRDefault="005E7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95AAA" w14:textId="77777777" w:rsidR="00804337" w:rsidRDefault="00804337" w:rsidP="00273E4A">
      <w:r>
        <w:separator/>
      </w:r>
    </w:p>
  </w:footnote>
  <w:footnote w:type="continuationSeparator" w:id="0">
    <w:p w14:paraId="14DF1804" w14:textId="77777777" w:rsidR="00804337" w:rsidRDefault="0080433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A74D325" w:rsidR="005D0782" w:rsidRPr="00C7566F" w:rsidRDefault="00C7566F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695CCDA6" w:rsidR="005B66A9" w:rsidRDefault="005B66A9" w:rsidP="004D5707">
    <w:pPr>
      <w:pStyle w:val="Header"/>
      <w:tabs>
        <w:tab w:val="clear" w:pos="9360"/>
      </w:tabs>
    </w:pPr>
  </w:p>
  <w:p w14:paraId="1C77EB2C" w14:textId="77777777" w:rsidR="005E7B64" w:rsidRDefault="005E7B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  <w:p w14:paraId="125B0B65" w14:textId="77777777" w:rsidR="005E7B64" w:rsidRDefault="005E7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04462"/>
    <w:multiLevelType w:val="hybridMultilevel"/>
    <w:tmpl w:val="9470F71C"/>
    <w:lvl w:ilvl="0" w:tplc="8206C7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94C14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328D"/>
    <w:rsid w:val="00183F26"/>
    <w:rsid w:val="001955A6"/>
    <w:rsid w:val="001A300E"/>
    <w:rsid w:val="001A48A1"/>
    <w:rsid w:val="001B3A2E"/>
    <w:rsid w:val="001D4810"/>
    <w:rsid w:val="001E3292"/>
    <w:rsid w:val="001E4042"/>
    <w:rsid w:val="001E637E"/>
    <w:rsid w:val="001E7ABE"/>
    <w:rsid w:val="001F64B6"/>
    <w:rsid w:val="00221872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1F0B"/>
    <w:rsid w:val="002A66E0"/>
    <w:rsid w:val="002B00F2"/>
    <w:rsid w:val="002B7CDD"/>
    <w:rsid w:val="002C3AC5"/>
    <w:rsid w:val="002C7FC0"/>
    <w:rsid w:val="002D1472"/>
    <w:rsid w:val="002D514B"/>
    <w:rsid w:val="002D7F31"/>
    <w:rsid w:val="002E3324"/>
    <w:rsid w:val="003002A2"/>
    <w:rsid w:val="00305136"/>
    <w:rsid w:val="003054E4"/>
    <w:rsid w:val="00320C87"/>
    <w:rsid w:val="00321362"/>
    <w:rsid w:val="00323347"/>
    <w:rsid w:val="0033682F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1BEB"/>
    <w:rsid w:val="003F71D2"/>
    <w:rsid w:val="004074A1"/>
    <w:rsid w:val="00420AFF"/>
    <w:rsid w:val="00422134"/>
    <w:rsid w:val="00432453"/>
    <w:rsid w:val="00434FFC"/>
    <w:rsid w:val="00441335"/>
    <w:rsid w:val="00446550"/>
    <w:rsid w:val="00446D31"/>
    <w:rsid w:val="0045325D"/>
    <w:rsid w:val="004564E4"/>
    <w:rsid w:val="004633AF"/>
    <w:rsid w:val="0046440B"/>
    <w:rsid w:val="00470964"/>
    <w:rsid w:val="004716A8"/>
    <w:rsid w:val="00477D15"/>
    <w:rsid w:val="00494E4C"/>
    <w:rsid w:val="004A6F1F"/>
    <w:rsid w:val="004B47B5"/>
    <w:rsid w:val="004B6AFE"/>
    <w:rsid w:val="004C0F0C"/>
    <w:rsid w:val="004D176C"/>
    <w:rsid w:val="004D5707"/>
    <w:rsid w:val="004E7352"/>
    <w:rsid w:val="00504569"/>
    <w:rsid w:val="00520E03"/>
    <w:rsid w:val="00522429"/>
    <w:rsid w:val="005314B7"/>
    <w:rsid w:val="00535DA7"/>
    <w:rsid w:val="005447D7"/>
    <w:rsid w:val="0055410B"/>
    <w:rsid w:val="00556E41"/>
    <w:rsid w:val="00566C05"/>
    <w:rsid w:val="00571B72"/>
    <w:rsid w:val="00582417"/>
    <w:rsid w:val="00582E4C"/>
    <w:rsid w:val="0059368F"/>
    <w:rsid w:val="005974E1"/>
    <w:rsid w:val="005A072D"/>
    <w:rsid w:val="005A32DD"/>
    <w:rsid w:val="005B07D4"/>
    <w:rsid w:val="005B1520"/>
    <w:rsid w:val="005B3392"/>
    <w:rsid w:val="005B60FD"/>
    <w:rsid w:val="005B66A9"/>
    <w:rsid w:val="005C156C"/>
    <w:rsid w:val="005C19B6"/>
    <w:rsid w:val="005D0782"/>
    <w:rsid w:val="005E7B64"/>
    <w:rsid w:val="005F47E6"/>
    <w:rsid w:val="005F794B"/>
    <w:rsid w:val="0060201C"/>
    <w:rsid w:val="0060486C"/>
    <w:rsid w:val="006072A2"/>
    <w:rsid w:val="006201B5"/>
    <w:rsid w:val="00635EE5"/>
    <w:rsid w:val="00643F75"/>
    <w:rsid w:val="00664137"/>
    <w:rsid w:val="0067443D"/>
    <w:rsid w:val="006B545D"/>
    <w:rsid w:val="006D36BC"/>
    <w:rsid w:val="006E2C35"/>
    <w:rsid w:val="006F4D80"/>
    <w:rsid w:val="006F648C"/>
    <w:rsid w:val="00701ECA"/>
    <w:rsid w:val="00720962"/>
    <w:rsid w:val="0072245D"/>
    <w:rsid w:val="007277CB"/>
    <w:rsid w:val="00737595"/>
    <w:rsid w:val="00787247"/>
    <w:rsid w:val="007955AD"/>
    <w:rsid w:val="007B5A6A"/>
    <w:rsid w:val="007C1C37"/>
    <w:rsid w:val="007C72C4"/>
    <w:rsid w:val="007D2985"/>
    <w:rsid w:val="007E0EE7"/>
    <w:rsid w:val="007F5F1D"/>
    <w:rsid w:val="0080433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0EAD"/>
    <w:rsid w:val="008B212E"/>
    <w:rsid w:val="008B7541"/>
    <w:rsid w:val="008C1A4A"/>
    <w:rsid w:val="008C6D92"/>
    <w:rsid w:val="008D1B94"/>
    <w:rsid w:val="008D411F"/>
    <w:rsid w:val="008F740C"/>
    <w:rsid w:val="009010C1"/>
    <w:rsid w:val="00901A30"/>
    <w:rsid w:val="0090372F"/>
    <w:rsid w:val="00910168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7AE1"/>
    <w:rsid w:val="00A1473C"/>
    <w:rsid w:val="00A32343"/>
    <w:rsid w:val="00A46082"/>
    <w:rsid w:val="00A50AF3"/>
    <w:rsid w:val="00A52AB7"/>
    <w:rsid w:val="00A53D38"/>
    <w:rsid w:val="00A54513"/>
    <w:rsid w:val="00A552D5"/>
    <w:rsid w:val="00A6115A"/>
    <w:rsid w:val="00A933D3"/>
    <w:rsid w:val="00A97DB3"/>
    <w:rsid w:val="00AA1407"/>
    <w:rsid w:val="00AA674D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0FAF"/>
    <w:rsid w:val="00B17AD5"/>
    <w:rsid w:val="00B212C7"/>
    <w:rsid w:val="00B25A20"/>
    <w:rsid w:val="00B440FB"/>
    <w:rsid w:val="00B4674F"/>
    <w:rsid w:val="00B517FB"/>
    <w:rsid w:val="00B66BC3"/>
    <w:rsid w:val="00B67595"/>
    <w:rsid w:val="00B70883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7566F"/>
    <w:rsid w:val="00C8483C"/>
    <w:rsid w:val="00C915BF"/>
    <w:rsid w:val="00CB2A77"/>
    <w:rsid w:val="00CB3B33"/>
    <w:rsid w:val="00CB736B"/>
    <w:rsid w:val="00CD1ECF"/>
    <w:rsid w:val="00CD64BC"/>
    <w:rsid w:val="00CF0354"/>
    <w:rsid w:val="00CF11B0"/>
    <w:rsid w:val="00D14B4B"/>
    <w:rsid w:val="00D22C95"/>
    <w:rsid w:val="00D30822"/>
    <w:rsid w:val="00D3685C"/>
    <w:rsid w:val="00D37E0D"/>
    <w:rsid w:val="00D44232"/>
    <w:rsid w:val="00D47C75"/>
    <w:rsid w:val="00D60A6D"/>
    <w:rsid w:val="00D67DFC"/>
    <w:rsid w:val="00D95848"/>
    <w:rsid w:val="00DA4A85"/>
    <w:rsid w:val="00DB0A75"/>
    <w:rsid w:val="00DB258E"/>
    <w:rsid w:val="00DC4B9D"/>
    <w:rsid w:val="00DC700A"/>
    <w:rsid w:val="00DD3556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5553E"/>
    <w:rsid w:val="00E642BF"/>
    <w:rsid w:val="00E660C4"/>
    <w:rsid w:val="00E746FE"/>
    <w:rsid w:val="00E83F0C"/>
    <w:rsid w:val="00EB5190"/>
    <w:rsid w:val="00EB7CD4"/>
    <w:rsid w:val="00ED5890"/>
    <w:rsid w:val="00EF17AC"/>
    <w:rsid w:val="00F22A92"/>
    <w:rsid w:val="00F2595B"/>
    <w:rsid w:val="00F27544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19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Adrian Prajna</cp:lastModifiedBy>
  <cp:revision>56</cp:revision>
  <dcterms:created xsi:type="dcterms:W3CDTF">2017-10-20T05:51:00Z</dcterms:created>
  <dcterms:modified xsi:type="dcterms:W3CDTF">2022-01-22T07:47:00Z</dcterms:modified>
</cp:coreProperties>
</file>